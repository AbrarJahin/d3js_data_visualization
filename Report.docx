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75E60" w14:textId="75B5308C" w:rsidR="00A10484" w:rsidRDefault="00C403C6" w:rsidP="00263095">
      <w:pPr>
        <w:pStyle w:val="Title"/>
        <w:jc w:val="center"/>
      </w:pPr>
      <w:r>
        <w:t xml:space="preserve">Data Visualization Project </w:t>
      </w:r>
      <w:proofErr w:type="gramStart"/>
      <w:r>
        <w:t>1 :</w:t>
      </w:r>
      <w:proofErr w:type="gramEnd"/>
      <w:r>
        <w:t xml:space="preserve"> report</w:t>
      </w:r>
    </w:p>
    <w:p w14:paraId="431470C2" w14:textId="493A1EF1" w:rsidR="00B070E6" w:rsidRPr="00B070E6" w:rsidRDefault="00B070E6" w:rsidP="00263095">
      <w:pPr>
        <w:pStyle w:val="Title"/>
        <w:jc w:val="center"/>
        <w:rPr>
          <w:sz w:val="32"/>
          <w:szCs w:val="32"/>
        </w:rPr>
      </w:pPr>
      <w:r>
        <w:rPr>
          <w:sz w:val="32"/>
          <w:szCs w:val="32"/>
        </w:rPr>
        <w:t xml:space="preserve">S M </w:t>
      </w:r>
      <w:r w:rsidRPr="00B070E6">
        <w:rPr>
          <w:sz w:val="32"/>
          <w:szCs w:val="32"/>
        </w:rPr>
        <w:t>Abrar Jahin</w:t>
      </w:r>
    </w:p>
    <w:p w14:paraId="019883E6" w14:textId="77777777" w:rsidR="00C403C6" w:rsidRPr="00855982" w:rsidRDefault="00C403C6" w:rsidP="00C403C6">
      <w:pPr>
        <w:pStyle w:val="Heading1"/>
      </w:pPr>
      <w:r>
        <w:t>Introduction</w:t>
      </w:r>
    </w:p>
    <w:p w14:paraId="1B879141" w14:textId="45F6FF4B" w:rsidR="00C403C6" w:rsidRDefault="00C403C6" w:rsidP="00C403C6">
      <w:r>
        <w:t xml:space="preserve">For this project I have downloaded different datasets from </w:t>
      </w:r>
      <w:hyperlink r:id="rId10" w:history="1">
        <w:r w:rsidRPr="00C403C6">
          <w:rPr>
            <w:rStyle w:val="Hyperlink"/>
          </w:rPr>
          <w:t xml:space="preserve">this </w:t>
        </w:r>
        <w:proofErr w:type="spellStart"/>
        <w:r w:rsidRPr="00C403C6">
          <w:rPr>
            <w:rStyle w:val="Hyperlink"/>
          </w:rPr>
          <w:t>url</w:t>
        </w:r>
        <w:proofErr w:type="spellEnd"/>
      </w:hyperlink>
      <w:r>
        <w:t xml:space="preserve">. From different dataset, I have tried to find datasets of 5 different features which has no missing data for at least year 1991-2010 and country of at least 20. After trying different datasets, I have come up to </w:t>
      </w:r>
      <w:proofErr w:type="gramStart"/>
      <w:r>
        <w:t>this 5 datasets</w:t>
      </w:r>
      <w:proofErr w:type="gramEnd"/>
      <w:r>
        <w:t>-</w:t>
      </w:r>
    </w:p>
    <w:p w14:paraId="2FACADCC" w14:textId="36D60362" w:rsidR="00C403C6" w:rsidRDefault="00C403C6" w:rsidP="00C403C6">
      <w:pPr>
        <w:pStyle w:val="ListParagraph"/>
        <w:numPr>
          <w:ilvl w:val="0"/>
          <w:numId w:val="30"/>
        </w:numPr>
      </w:pPr>
      <w:r w:rsidRPr="00C403C6">
        <w:t>co2_emissions_tonnes_per_</w:t>
      </w:r>
      <w:proofErr w:type="gramStart"/>
      <w:r w:rsidRPr="00C403C6">
        <w:t>person</w:t>
      </w:r>
      <w:r>
        <w:t xml:space="preserve"> :</w:t>
      </w:r>
      <w:proofErr w:type="gramEnd"/>
      <w:r>
        <w:t xml:space="preserve"> Total CO2 emissions data for different country</w:t>
      </w:r>
    </w:p>
    <w:p w14:paraId="5595DDBE" w14:textId="42A59759" w:rsidR="00C403C6" w:rsidRDefault="00C403C6" w:rsidP="00C403C6">
      <w:pPr>
        <w:pStyle w:val="ListParagraph"/>
        <w:numPr>
          <w:ilvl w:val="0"/>
          <w:numId w:val="30"/>
        </w:numPr>
      </w:pPr>
      <w:proofErr w:type="spellStart"/>
      <w:r w:rsidRPr="00C403C6">
        <w:t>coal_consumption_total</w:t>
      </w:r>
      <w:proofErr w:type="spellEnd"/>
      <w:r w:rsidR="00773F9E">
        <w:t>: Total coal consumption for different country by year</w:t>
      </w:r>
    </w:p>
    <w:p w14:paraId="39753CFF" w14:textId="54EFCC57" w:rsidR="00C403C6" w:rsidRDefault="00C403C6" w:rsidP="00C403C6">
      <w:pPr>
        <w:pStyle w:val="ListParagraph"/>
        <w:numPr>
          <w:ilvl w:val="0"/>
          <w:numId w:val="30"/>
        </w:numPr>
      </w:pPr>
      <w:proofErr w:type="spellStart"/>
      <w:r w:rsidRPr="00C403C6">
        <w:t>GDP_total_yearly_growth</w:t>
      </w:r>
      <w:proofErr w:type="spellEnd"/>
      <w:r w:rsidR="00773F9E">
        <w:t>: Total GDP growth for different country by year</w:t>
      </w:r>
    </w:p>
    <w:p w14:paraId="22001717" w14:textId="7FE06CB9" w:rsidR="00C403C6" w:rsidRDefault="00C403C6" w:rsidP="00C403C6">
      <w:pPr>
        <w:pStyle w:val="ListParagraph"/>
        <w:numPr>
          <w:ilvl w:val="0"/>
          <w:numId w:val="30"/>
        </w:numPr>
      </w:pPr>
      <w:proofErr w:type="spellStart"/>
      <w:r w:rsidRPr="00C403C6">
        <w:t>income_per_person_gdppercapita_ppp_inflation_adjusted</w:t>
      </w:r>
      <w:proofErr w:type="spellEnd"/>
      <w:r w:rsidR="00773F9E">
        <w:t>: Per person capita income for different country by year</w:t>
      </w:r>
    </w:p>
    <w:p w14:paraId="215A2BDA" w14:textId="7E2893DC" w:rsidR="00C403C6" w:rsidRDefault="00C403C6" w:rsidP="00C403C6">
      <w:pPr>
        <w:pStyle w:val="ListParagraph"/>
        <w:numPr>
          <w:ilvl w:val="0"/>
          <w:numId w:val="30"/>
        </w:numPr>
      </w:pPr>
      <w:proofErr w:type="spellStart"/>
      <w:r w:rsidRPr="00C403C6">
        <w:t>population_total</w:t>
      </w:r>
      <w:proofErr w:type="spellEnd"/>
      <w:r w:rsidR="00773F9E">
        <w:t xml:space="preserve">: </w:t>
      </w:r>
      <w:r w:rsidR="00B1063B">
        <w:t xml:space="preserve">Total population </w:t>
      </w:r>
      <w:r w:rsidR="00773F9E">
        <w:t>for different country by year</w:t>
      </w:r>
    </w:p>
    <w:p w14:paraId="521B69AB" w14:textId="1378E58A" w:rsidR="00C403C6" w:rsidRPr="00855982" w:rsidRDefault="00B1063B" w:rsidP="004A4FE5">
      <w:pPr>
        <w:pStyle w:val="Heading1"/>
      </w:pPr>
      <w:r>
        <w:t>Data Processing</w:t>
      </w:r>
    </w:p>
    <w:p w14:paraId="6FCD858D" w14:textId="11390EFC" w:rsidR="00C403C6" w:rsidRDefault="00B1063B" w:rsidP="00B1063B">
      <w:r>
        <w:t xml:space="preserve">For data processing, I have written a python script. For that, I have selected all data and </w:t>
      </w:r>
      <w:proofErr w:type="spellStart"/>
      <w:r>
        <w:t>marged</w:t>
      </w:r>
      <w:proofErr w:type="spellEnd"/>
      <w:r>
        <w:t xml:space="preserve"> all 5 data to a single CSV file with storing year, country and 5 property </w:t>
      </w:r>
      <w:proofErr w:type="gramStart"/>
      <w:r>
        <w:t>name</w:t>
      </w:r>
      <w:proofErr w:type="gramEnd"/>
      <w:r>
        <w:t>. So, my CSV is looking like this-</w:t>
      </w:r>
    </w:p>
    <w:p w14:paraId="4F04E236" w14:textId="0C8F3310" w:rsidR="00B1063B" w:rsidRDefault="00B1063B" w:rsidP="00B1063B">
      <w:r w:rsidRPr="00B1063B">
        <w:rPr>
          <w:noProof/>
        </w:rPr>
        <w:drawing>
          <wp:inline distT="0" distB="0" distL="0" distR="0" wp14:anchorId="5E1099A0" wp14:editId="33306A9A">
            <wp:extent cx="5943600" cy="2852420"/>
            <wp:effectExtent l="0" t="0" r="0" b="508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1"/>
                    <a:stretch>
                      <a:fillRect/>
                    </a:stretch>
                  </pic:blipFill>
                  <pic:spPr>
                    <a:xfrm>
                      <a:off x="0" y="0"/>
                      <a:ext cx="5943600" cy="2852420"/>
                    </a:xfrm>
                    <a:prstGeom prst="rect">
                      <a:avLst/>
                    </a:prstGeom>
                  </pic:spPr>
                </pic:pic>
              </a:graphicData>
            </a:graphic>
          </wp:inline>
        </w:drawing>
      </w:r>
    </w:p>
    <w:p w14:paraId="65831E6C" w14:textId="1A9C00F6" w:rsidR="00B1063B" w:rsidRDefault="00095A21" w:rsidP="00B1063B">
      <w:r>
        <w:t>For my data, I have found 80 data which don’t have missing data. So, I have removed all country data which has any missing values during the time period of 1991-2010.</w:t>
      </w:r>
    </w:p>
    <w:p w14:paraId="61E73ECF" w14:textId="57180F96" w:rsidR="00095A21" w:rsidRPr="00855982" w:rsidRDefault="00095A21" w:rsidP="00095A21">
      <w:pPr>
        <w:pStyle w:val="Heading1"/>
      </w:pPr>
      <w:r>
        <w:lastRenderedPageBreak/>
        <w:t>Data visualization Dashboard</w:t>
      </w:r>
    </w:p>
    <w:p w14:paraId="1DAC0BF4" w14:textId="6F78C0F2" w:rsidR="00095A21" w:rsidRDefault="00095A21" w:rsidP="00095A21">
      <w:r>
        <w:t>In this project, I have visualized data in a dashboard. In the dashboard, there are some dynamic interactive options to visualize data from different angle and different range. I have created a dashboard like this-</w:t>
      </w:r>
    </w:p>
    <w:p w14:paraId="00525D11" w14:textId="267E881B" w:rsidR="00095A21" w:rsidRDefault="00095A21" w:rsidP="00095A21">
      <w:r>
        <w:rPr>
          <w:noProof/>
        </w:rPr>
        <w:lastRenderedPageBreak/>
        <w:drawing>
          <wp:inline distT="0" distB="0" distL="0" distR="0" wp14:anchorId="46310A68" wp14:editId="6E666112">
            <wp:extent cx="5365750" cy="82169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65750" cy="8216900"/>
                    </a:xfrm>
                    <a:prstGeom prst="rect">
                      <a:avLst/>
                    </a:prstGeom>
                    <a:noFill/>
                    <a:ln>
                      <a:noFill/>
                    </a:ln>
                  </pic:spPr>
                </pic:pic>
              </a:graphicData>
            </a:graphic>
          </wp:inline>
        </w:drawing>
      </w:r>
    </w:p>
    <w:p w14:paraId="66D6A5DA" w14:textId="625C16FF" w:rsidR="00095A21" w:rsidRPr="00855982" w:rsidRDefault="00095A21" w:rsidP="00095A21">
      <w:pPr>
        <w:pStyle w:val="Heading1"/>
      </w:pPr>
      <w:r>
        <w:lastRenderedPageBreak/>
        <w:t>Data visualization Features</w:t>
      </w:r>
    </w:p>
    <w:p w14:paraId="5C379DB3" w14:textId="14859B87" w:rsidR="00095A21" w:rsidRDefault="00D63AF1" w:rsidP="00095A21">
      <w:r>
        <w:t xml:space="preserve">All the ranges of all 3 graphs are dynamically selected as values are changing. </w:t>
      </w:r>
      <w:r w:rsidR="00303DB8">
        <w:t xml:space="preserve">And all graphs are shown for same CSV data. </w:t>
      </w:r>
      <w:r w:rsidR="00095A21">
        <w:t xml:space="preserve">As there are 3 </w:t>
      </w:r>
      <w:r w:rsidR="002A76F7">
        <w:t>kinds</w:t>
      </w:r>
      <w:r w:rsidR="00095A21">
        <w:t xml:space="preserve"> of charts in the dashboard, I like to talk about all of them 1 by one.</w:t>
      </w:r>
    </w:p>
    <w:p w14:paraId="2FA9DF91" w14:textId="77777777" w:rsidR="00652BFB" w:rsidRDefault="00095A21" w:rsidP="00095A21">
      <w:pPr>
        <w:pStyle w:val="ListParagraph"/>
        <w:numPr>
          <w:ilvl w:val="0"/>
          <w:numId w:val="31"/>
        </w:numPr>
      </w:pPr>
      <w:r w:rsidRPr="002A76F7">
        <w:rPr>
          <w:b/>
          <w:bCs/>
        </w:rPr>
        <w:t>Parallel Coordinates</w:t>
      </w:r>
      <w:r>
        <w:t>-</w:t>
      </w:r>
    </w:p>
    <w:p w14:paraId="64917470" w14:textId="04AFE12F" w:rsidR="00095A21" w:rsidRDefault="00095A21" w:rsidP="00652BFB">
      <w:r>
        <w:t>For parallel coordinates, I have plotted all data</w:t>
      </w:r>
      <w:r w:rsidR="002A76F7">
        <w:t xml:space="preserve"> for country</w:t>
      </w:r>
      <w:r>
        <w:t xml:space="preserve"> </w:t>
      </w:r>
      <w:r w:rsidR="002A76F7">
        <w:t>for different 5 attributes on a selected year. The year can be changed by seek bar provided on top of the parallel coordinate graph.</w:t>
      </w:r>
      <w:r w:rsidR="00E5265C">
        <w:t xml:space="preserve"> Stock color of different data points are set color from an </w:t>
      </w:r>
      <w:r w:rsidR="00BF3E0F">
        <w:t>incremental</w:t>
      </w:r>
      <w:r w:rsidR="00E5265C">
        <w:t xml:space="preserve"> color from red to blue</w:t>
      </w:r>
      <w:r w:rsidR="00BF3E0F">
        <w:t>.</w:t>
      </w:r>
    </w:p>
    <w:p w14:paraId="510CF902" w14:textId="22733BA0" w:rsidR="002A76F7" w:rsidRDefault="002A76F7" w:rsidP="00652BFB">
      <w:r>
        <w:t xml:space="preserve">I am providing some parallel coordinate chart image for different year (selected from the </w:t>
      </w:r>
      <w:proofErr w:type="spellStart"/>
      <w:r>
        <w:t>seekbar</w:t>
      </w:r>
      <w:proofErr w:type="spellEnd"/>
      <w:r>
        <w:t>) in here-</w:t>
      </w:r>
    </w:p>
    <w:p w14:paraId="39C3261E" w14:textId="3C30EF14" w:rsidR="002A76F7" w:rsidRDefault="002A76F7" w:rsidP="00652BFB">
      <w:r>
        <w:t>For year 1992</w:t>
      </w:r>
    </w:p>
    <w:p w14:paraId="0802AACB" w14:textId="3C50A4E9" w:rsidR="002A76F7" w:rsidRDefault="002A76F7" w:rsidP="002A76F7">
      <w:pPr>
        <w:ind w:left="360"/>
      </w:pPr>
      <w:r>
        <w:rPr>
          <w:noProof/>
        </w:rPr>
        <w:drawing>
          <wp:inline distT="0" distB="0" distL="0" distR="0" wp14:anchorId="768AE23F" wp14:editId="72FE8F96">
            <wp:extent cx="5943600" cy="3848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848100"/>
                    </a:xfrm>
                    <a:prstGeom prst="rect">
                      <a:avLst/>
                    </a:prstGeom>
                    <a:noFill/>
                    <a:ln>
                      <a:noFill/>
                    </a:ln>
                  </pic:spPr>
                </pic:pic>
              </a:graphicData>
            </a:graphic>
          </wp:inline>
        </w:drawing>
      </w:r>
    </w:p>
    <w:p w14:paraId="7CD365E4" w14:textId="6F229B50" w:rsidR="002A76F7" w:rsidRDefault="002A76F7" w:rsidP="00652BFB">
      <w:r>
        <w:t>For year 2004-</w:t>
      </w:r>
    </w:p>
    <w:p w14:paraId="1DAD4B12" w14:textId="207E739E" w:rsidR="002A76F7" w:rsidRDefault="002A76F7" w:rsidP="002A76F7">
      <w:pPr>
        <w:ind w:left="360"/>
      </w:pPr>
      <w:r w:rsidRPr="002A76F7">
        <w:rPr>
          <w:noProof/>
        </w:rPr>
        <w:lastRenderedPageBreak/>
        <w:drawing>
          <wp:inline distT="0" distB="0" distL="0" distR="0" wp14:anchorId="09911013" wp14:editId="37E67E0C">
            <wp:extent cx="5943600" cy="3756660"/>
            <wp:effectExtent l="0" t="0" r="0" b="0"/>
            <wp:docPr id="5" name="Picture 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radar chart&#10;&#10;Description automatically generated"/>
                    <pic:cNvPicPr/>
                  </pic:nvPicPr>
                  <pic:blipFill>
                    <a:blip r:embed="rId14"/>
                    <a:stretch>
                      <a:fillRect/>
                    </a:stretch>
                  </pic:blipFill>
                  <pic:spPr>
                    <a:xfrm>
                      <a:off x="0" y="0"/>
                      <a:ext cx="5943600" cy="3756660"/>
                    </a:xfrm>
                    <a:prstGeom prst="rect">
                      <a:avLst/>
                    </a:prstGeom>
                  </pic:spPr>
                </pic:pic>
              </a:graphicData>
            </a:graphic>
          </wp:inline>
        </w:drawing>
      </w:r>
    </w:p>
    <w:p w14:paraId="2E264566" w14:textId="3A87FA47" w:rsidR="002A76F7" w:rsidRDefault="002A76F7" w:rsidP="00652BFB">
      <w:r>
        <w:t xml:space="preserve">So, if value is selected from the seek </w:t>
      </w:r>
      <w:r w:rsidR="00BB7376">
        <w:t>bar by</w:t>
      </w:r>
      <w:r>
        <w:t xml:space="preserve"> seeking, the selected year is showing in the bar for better understanding and visualization.</w:t>
      </w:r>
    </w:p>
    <w:p w14:paraId="039A5899" w14:textId="3E38A409" w:rsidR="002A76F7" w:rsidRDefault="00165772" w:rsidP="00652BFB">
      <w:r>
        <w:t>If we like, we can also rearrange the property orders for better visualization like this-</w:t>
      </w:r>
    </w:p>
    <w:p w14:paraId="1DF9B308" w14:textId="3E219E80" w:rsidR="00165772" w:rsidRDefault="00165772" w:rsidP="002A76F7">
      <w:pPr>
        <w:ind w:left="360"/>
      </w:pPr>
      <w:r w:rsidRPr="00165772">
        <w:rPr>
          <w:noProof/>
        </w:rPr>
        <w:drawing>
          <wp:inline distT="0" distB="0" distL="0" distR="0" wp14:anchorId="239C0B38" wp14:editId="466C80F7">
            <wp:extent cx="5943600" cy="3070860"/>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5"/>
                    <a:stretch>
                      <a:fillRect/>
                    </a:stretch>
                  </pic:blipFill>
                  <pic:spPr>
                    <a:xfrm>
                      <a:off x="0" y="0"/>
                      <a:ext cx="5943600" cy="3070860"/>
                    </a:xfrm>
                    <a:prstGeom prst="rect">
                      <a:avLst/>
                    </a:prstGeom>
                  </pic:spPr>
                </pic:pic>
              </a:graphicData>
            </a:graphic>
          </wp:inline>
        </w:drawing>
      </w:r>
    </w:p>
    <w:p w14:paraId="2ACA5AB6" w14:textId="64F6C95A" w:rsidR="00652BFB" w:rsidRDefault="00652BFB" w:rsidP="00652BFB">
      <w:r>
        <w:t>Feature highlighting, a single data highlighting, reordering of features showing are also implemented for better understanding and analysis.</w:t>
      </w:r>
    </w:p>
    <w:p w14:paraId="3AF8FF08" w14:textId="5901FBD6" w:rsidR="002A76F7" w:rsidRDefault="002A76F7" w:rsidP="00095A21">
      <w:pPr>
        <w:pStyle w:val="ListParagraph"/>
        <w:numPr>
          <w:ilvl w:val="0"/>
          <w:numId w:val="31"/>
        </w:numPr>
      </w:pPr>
      <w:r w:rsidRPr="002A76F7">
        <w:rPr>
          <w:b/>
          <w:bCs/>
        </w:rPr>
        <w:lastRenderedPageBreak/>
        <w:t>Stacked Area Chart</w:t>
      </w:r>
      <w:r>
        <w:t xml:space="preserve">- </w:t>
      </w:r>
    </w:p>
    <w:p w14:paraId="3C272C44" w14:textId="42209E95" w:rsidR="00652BFB" w:rsidRDefault="00D63AF1" w:rsidP="00652BFB">
      <w:r>
        <w:t>For this kind of chart, we can select different kind of features from the dropdown like this-</w:t>
      </w:r>
    </w:p>
    <w:p w14:paraId="787095B0" w14:textId="683C2F3A" w:rsidR="00D63AF1" w:rsidRDefault="00D63AF1" w:rsidP="00652BFB">
      <w:r w:rsidRPr="00D63AF1">
        <w:rPr>
          <w:noProof/>
        </w:rPr>
        <w:drawing>
          <wp:inline distT="0" distB="0" distL="0" distR="0" wp14:anchorId="05A2CEC8" wp14:editId="32A46825">
            <wp:extent cx="5943600" cy="270891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6"/>
                    <a:stretch>
                      <a:fillRect/>
                    </a:stretch>
                  </pic:blipFill>
                  <pic:spPr>
                    <a:xfrm>
                      <a:off x="0" y="0"/>
                      <a:ext cx="5943600" cy="2708910"/>
                    </a:xfrm>
                    <a:prstGeom prst="rect">
                      <a:avLst/>
                    </a:prstGeom>
                  </pic:spPr>
                </pic:pic>
              </a:graphicData>
            </a:graphic>
          </wp:inline>
        </w:drawing>
      </w:r>
    </w:p>
    <w:p w14:paraId="67ECB177" w14:textId="5F8319DB" w:rsidR="00D63AF1" w:rsidRDefault="00BB7376" w:rsidP="00652BFB">
      <w:r>
        <w:t xml:space="preserve">Color of different stacks are updated with my created random color generation function which also can be chosen from library </w:t>
      </w:r>
      <w:proofErr w:type="gramStart"/>
      <w:r>
        <w:t>and also</w:t>
      </w:r>
      <w:proofErr w:type="gramEnd"/>
      <w:r>
        <w:t xml:space="preserve"> can be set to incremental color values. I</w:t>
      </w:r>
      <w:r w:rsidR="00D63AF1">
        <w:t>f different features are selected, new feature values are shown-</w:t>
      </w:r>
    </w:p>
    <w:p w14:paraId="68C6AA63" w14:textId="77B2ACB6" w:rsidR="00D63AF1" w:rsidRDefault="00D63AF1" w:rsidP="00652BFB">
      <w:r w:rsidRPr="00D63AF1">
        <w:rPr>
          <w:noProof/>
        </w:rPr>
        <w:drawing>
          <wp:inline distT="0" distB="0" distL="0" distR="0" wp14:anchorId="01ABFA92" wp14:editId="1A63B19F">
            <wp:extent cx="5943600" cy="3575050"/>
            <wp:effectExtent l="0" t="0" r="0" b="6350"/>
            <wp:docPr id="13" name="Picture 1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with medium confidence"/>
                    <pic:cNvPicPr/>
                  </pic:nvPicPr>
                  <pic:blipFill>
                    <a:blip r:embed="rId17"/>
                    <a:stretch>
                      <a:fillRect/>
                    </a:stretch>
                  </pic:blipFill>
                  <pic:spPr>
                    <a:xfrm>
                      <a:off x="0" y="0"/>
                      <a:ext cx="5943600" cy="3575050"/>
                    </a:xfrm>
                    <a:prstGeom prst="rect">
                      <a:avLst/>
                    </a:prstGeom>
                  </pic:spPr>
                </pic:pic>
              </a:graphicData>
            </a:graphic>
          </wp:inline>
        </w:drawing>
      </w:r>
    </w:p>
    <w:p w14:paraId="1C98C685" w14:textId="59FCE261" w:rsidR="009B3471" w:rsidRDefault="009B3471" w:rsidP="00652BFB">
      <w:proofErr w:type="gramStart"/>
      <w:r>
        <w:t>Moreover</w:t>
      </w:r>
      <w:proofErr w:type="gramEnd"/>
      <w:r>
        <w:t xml:space="preserve"> every country can also be highlighted like this-</w:t>
      </w:r>
    </w:p>
    <w:p w14:paraId="5585877E" w14:textId="365AE1A5" w:rsidR="009B3471" w:rsidRDefault="009B3471" w:rsidP="00652BFB">
      <w:r w:rsidRPr="009B3471">
        <w:rPr>
          <w:noProof/>
        </w:rPr>
        <w:lastRenderedPageBreak/>
        <w:drawing>
          <wp:inline distT="0" distB="0" distL="0" distR="0" wp14:anchorId="4DC44D86" wp14:editId="17D08A6B">
            <wp:extent cx="5943600" cy="3006725"/>
            <wp:effectExtent l="0" t="0" r="0" b="3175"/>
            <wp:docPr id="19" name="Picture 1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with medium confidence"/>
                    <pic:cNvPicPr/>
                  </pic:nvPicPr>
                  <pic:blipFill>
                    <a:blip r:embed="rId18"/>
                    <a:stretch>
                      <a:fillRect/>
                    </a:stretch>
                  </pic:blipFill>
                  <pic:spPr>
                    <a:xfrm>
                      <a:off x="0" y="0"/>
                      <a:ext cx="5943600" cy="3006725"/>
                    </a:xfrm>
                    <a:prstGeom prst="rect">
                      <a:avLst/>
                    </a:prstGeom>
                  </pic:spPr>
                </pic:pic>
              </a:graphicData>
            </a:graphic>
          </wp:inline>
        </w:drawing>
      </w:r>
    </w:p>
    <w:p w14:paraId="578F4850" w14:textId="5D12CF56" w:rsidR="009B3471" w:rsidRDefault="009B3471" w:rsidP="00652BFB">
      <w:r>
        <w:t>Where population of China is highlighted.</w:t>
      </w:r>
    </w:p>
    <w:p w14:paraId="35A90776" w14:textId="03EFABCF" w:rsidR="009B3471" w:rsidRDefault="009B3471" w:rsidP="00652BFB">
      <w:proofErr w:type="gramStart"/>
      <w:r>
        <w:t>Moreover</w:t>
      </w:r>
      <w:proofErr w:type="gramEnd"/>
      <w:r>
        <w:t xml:space="preserve"> brushing is also implemented like this-</w:t>
      </w:r>
    </w:p>
    <w:p w14:paraId="1C9EDCD9" w14:textId="5D2B8C21" w:rsidR="009B3471" w:rsidRDefault="009B3471" w:rsidP="00652BFB">
      <w:r>
        <w:rPr>
          <w:noProof/>
        </w:rPr>
        <w:drawing>
          <wp:inline distT="0" distB="0" distL="0" distR="0" wp14:anchorId="632981B1" wp14:editId="00C16246">
            <wp:extent cx="5943600" cy="29845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84500"/>
                    </a:xfrm>
                    <a:prstGeom prst="rect">
                      <a:avLst/>
                    </a:prstGeom>
                    <a:noFill/>
                    <a:ln>
                      <a:noFill/>
                    </a:ln>
                  </pic:spPr>
                </pic:pic>
              </a:graphicData>
            </a:graphic>
          </wp:inline>
        </w:drawing>
      </w:r>
    </w:p>
    <w:p w14:paraId="6AABA996" w14:textId="78B8FC4C" w:rsidR="009B3471" w:rsidRDefault="009B3471" w:rsidP="00652BFB">
      <w:r>
        <w:t>So, after brushing, the time has been extended for better visualization.</w:t>
      </w:r>
    </w:p>
    <w:p w14:paraId="4E00920D" w14:textId="78F50B44" w:rsidR="00652BFB" w:rsidRDefault="002A76F7" w:rsidP="00652BFB">
      <w:pPr>
        <w:pStyle w:val="ListParagraph"/>
        <w:numPr>
          <w:ilvl w:val="0"/>
          <w:numId w:val="31"/>
        </w:numPr>
      </w:pPr>
      <w:r w:rsidRPr="002A76F7">
        <w:rPr>
          <w:b/>
          <w:bCs/>
        </w:rPr>
        <w:t>Grouped Bar Chart</w:t>
      </w:r>
      <w:r w:rsidR="00652BFB">
        <w:t>-</w:t>
      </w:r>
    </w:p>
    <w:p w14:paraId="22932A60" w14:textId="34E7D8B1" w:rsidR="00652BFB" w:rsidRDefault="009B3471" w:rsidP="00652BFB">
      <w:r>
        <w:t>For grouped bar chart, 2 selector is added like this-</w:t>
      </w:r>
    </w:p>
    <w:p w14:paraId="3D70D97D" w14:textId="24E6219E" w:rsidR="009B3471" w:rsidRDefault="009B3471" w:rsidP="00652BFB">
      <w:r w:rsidRPr="009B3471">
        <w:rPr>
          <w:noProof/>
        </w:rPr>
        <w:lastRenderedPageBreak/>
        <w:drawing>
          <wp:inline distT="0" distB="0" distL="0" distR="0" wp14:anchorId="5C9F33A4" wp14:editId="5A5C6045">
            <wp:extent cx="5943600" cy="2794000"/>
            <wp:effectExtent l="0" t="0" r="0" b="635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20"/>
                    <a:stretch>
                      <a:fillRect/>
                    </a:stretch>
                  </pic:blipFill>
                  <pic:spPr>
                    <a:xfrm>
                      <a:off x="0" y="0"/>
                      <a:ext cx="5943600" cy="2794000"/>
                    </a:xfrm>
                    <a:prstGeom prst="rect">
                      <a:avLst/>
                    </a:prstGeom>
                  </pic:spPr>
                </pic:pic>
              </a:graphicData>
            </a:graphic>
          </wp:inline>
        </w:drawing>
      </w:r>
    </w:p>
    <w:p w14:paraId="2BA4691D" w14:textId="440E692D" w:rsidR="009B3471" w:rsidRDefault="009B3471" w:rsidP="00652BFB">
      <w:r>
        <w:t>First one is features (similar with stacked area chart) and</w:t>
      </w:r>
    </w:p>
    <w:p w14:paraId="682D6B19" w14:textId="77777777" w:rsidR="009B3471" w:rsidRDefault="009B3471" w:rsidP="00652BFB">
      <w:r>
        <w:t>The second one is no of years to show.</w:t>
      </w:r>
    </w:p>
    <w:p w14:paraId="77E5A967" w14:textId="70A153F4" w:rsidR="009B3471" w:rsidRDefault="009B3471" w:rsidP="00652BFB">
      <w:r>
        <w:t>As we are showing 20 years of data for each country, it is not possible to show all country data in this small space, so I have made a selector which can determine m</w:t>
      </w:r>
      <w:r w:rsidR="00AA46DD">
        <w:t>a</w:t>
      </w:r>
      <w:r>
        <w:t>x no of country to show.</w:t>
      </w:r>
      <w:r w:rsidR="004C13C4">
        <w:t xml:space="preserve"> </w:t>
      </w:r>
      <w:proofErr w:type="gramStart"/>
      <w:r w:rsidR="004C13C4">
        <w:t>Lets</w:t>
      </w:r>
      <w:proofErr w:type="gramEnd"/>
      <w:r w:rsidR="004C13C4">
        <w:t xml:space="preserve"> change property and change max no of country to see the visualization-</w:t>
      </w:r>
    </w:p>
    <w:p w14:paraId="781EA2B6" w14:textId="10177E77" w:rsidR="004C13C4" w:rsidRDefault="00CA7D15" w:rsidP="00652BFB">
      <w:r w:rsidRPr="00CA7D15">
        <w:rPr>
          <w:noProof/>
        </w:rPr>
        <w:drawing>
          <wp:inline distT="0" distB="0" distL="0" distR="0" wp14:anchorId="3E0BB76A" wp14:editId="175E19FB">
            <wp:extent cx="5943600" cy="2764790"/>
            <wp:effectExtent l="0" t="0" r="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a:blip r:embed="rId21"/>
                    <a:stretch>
                      <a:fillRect/>
                    </a:stretch>
                  </pic:blipFill>
                  <pic:spPr>
                    <a:xfrm>
                      <a:off x="0" y="0"/>
                      <a:ext cx="5943600" cy="2764790"/>
                    </a:xfrm>
                    <a:prstGeom prst="rect">
                      <a:avLst/>
                    </a:prstGeom>
                  </pic:spPr>
                </pic:pic>
              </a:graphicData>
            </a:graphic>
          </wp:inline>
        </w:drawing>
      </w:r>
    </w:p>
    <w:p w14:paraId="705B4B42" w14:textId="6395541F" w:rsidR="00CA7D15" w:rsidRDefault="00CA7D15" w:rsidP="00652BFB">
      <w:r>
        <w:t>For this case, I have changed max no of countries to 7 for better visualization.</w:t>
      </w:r>
    </w:p>
    <w:p w14:paraId="72C91468" w14:textId="4BF9E76B" w:rsidR="00FA725B" w:rsidRPr="00855982" w:rsidRDefault="00FA725B" w:rsidP="00652BFB">
      <w:proofErr w:type="gramStart"/>
      <w:r>
        <w:t>Moreover</w:t>
      </w:r>
      <w:proofErr w:type="gramEnd"/>
      <w:r>
        <w:t xml:space="preserve"> year range is represented with incremental color value from red to blue for better understanding. And countries are randomly chosen as we are not showing all data once as we have small space.</w:t>
      </w:r>
    </w:p>
    <w:p w14:paraId="1D375F1C" w14:textId="5ED91F92" w:rsidR="00095A21" w:rsidRPr="00855982" w:rsidRDefault="00095A21" w:rsidP="00095A21">
      <w:pPr>
        <w:pStyle w:val="Heading1"/>
      </w:pPr>
      <w:r>
        <w:lastRenderedPageBreak/>
        <w:t>Data analysis</w:t>
      </w:r>
    </w:p>
    <w:p w14:paraId="5D1A6A8D" w14:textId="51C52DB9" w:rsidR="00095A21" w:rsidRDefault="002A76F7" w:rsidP="002A76F7">
      <w:r>
        <w:t>As there are 3 kinds of data, I like to give analysis one by one-</w:t>
      </w:r>
    </w:p>
    <w:p w14:paraId="298646E0" w14:textId="77777777" w:rsidR="003650FA" w:rsidRDefault="003650FA" w:rsidP="003650FA">
      <w:pPr>
        <w:pStyle w:val="ListParagraph"/>
        <w:numPr>
          <w:ilvl w:val="0"/>
          <w:numId w:val="32"/>
        </w:numPr>
      </w:pPr>
      <w:r w:rsidRPr="002A76F7">
        <w:rPr>
          <w:b/>
          <w:bCs/>
        </w:rPr>
        <w:t>Parallel Coordinates</w:t>
      </w:r>
      <w:r>
        <w:rPr>
          <w:b/>
          <w:bCs/>
        </w:rPr>
        <w:t xml:space="preserve"> </w:t>
      </w:r>
      <w:r>
        <w:t>–</w:t>
      </w:r>
    </w:p>
    <w:p w14:paraId="1478066C" w14:textId="624A4E7D" w:rsidR="003650FA" w:rsidRDefault="003650FA" w:rsidP="003650FA">
      <w:r>
        <w:t xml:space="preserve">For parallel coordinate, what I am seeing </w:t>
      </w:r>
      <w:r w:rsidR="00165772">
        <w:t xml:space="preserve">from different year data, the property of data </w:t>
      </w:r>
      <w:proofErr w:type="gramStart"/>
      <w:r w:rsidR="00165772">
        <w:t>are</w:t>
      </w:r>
      <w:proofErr w:type="gramEnd"/>
      <w:r w:rsidR="00165772">
        <w:t xml:space="preserve"> in average like the selected line-</w:t>
      </w:r>
    </w:p>
    <w:p w14:paraId="57B201F4" w14:textId="4BC0C5DA" w:rsidR="00165772" w:rsidRDefault="00652BFB" w:rsidP="003650FA">
      <w:r>
        <w:rPr>
          <w:noProof/>
        </w:rPr>
        <w:drawing>
          <wp:inline distT="0" distB="0" distL="0" distR="0" wp14:anchorId="735A4DDA" wp14:editId="509A5521">
            <wp:extent cx="5937250" cy="30670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3067050"/>
                    </a:xfrm>
                    <a:prstGeom prst="rect">
                      <a:avLst/>
                    </a:prstGeom>
                    <a:noFill/>
                    <a:ln>
                      <a:noFill/>
                    </a:ln>
                  </pic:spPr>
                </pic:pic>
              </a:graphicData>
            </a:graphic>
          </wp:inline>
        </w:drawing>
      </w:r>
    </w:p>
    <w:p w14:paraId="319B49AA" w14:textId="77777777" w:rsidR="00652BFB" w:rsidRDefault="00165772" w:rsidP="003650FA">
      <w:r>
        <w:t>So, CO</w:t>
      </w:r>
      <w:r w:rsidRPr="00165772">
        <w:rPr>
          <w:vertAlign w:val="subscript"/>
        </w:rPr>
        <w:t>2</w:t>
      </w:r>
      <w:r>
        <w:t xml:space="preserve"> emission and total coal consumption is co related, population is also co-related with CO</w:t>
      </w:r>
      <w:r w:rsidRPr="00165772">
        <w:rPr>
          <w:vertAlign w:val="subscript"/>
        </w:rPr>
        <w:t>2</w:t>
      </w:r>
      <w:r>
        <w:t xml:space="preserve"> emission, but coal consumption is related with CO</w:t>
      </w:r>
      <w:r w:rsidRPr="00165772">
        <w:rPr>
          <w:vertAlign w:val="subscript"/>
        </w:rPr>
        <w:t>2</w:t>
      </w:r>
      <w:r>
        <w:t xml:space="preserve"> emissions</w:t>
      </w:r>
      <w:r w:rsidR="00652BFB">
        <w:t>.</w:t>
      </w:r>
    </w:p>
    <w:p w14:paraId="6CF70928" w14:textId="201E1BEA" w:rsidR="00652BFB" w:rsidRDefault="00652BFB" w:rsidP="003650FA">
      <w:r>
        <w:rPr>
          <w:noProof/>
        </w:rPr>
        <w:lastRenderedPageBreak/>
        <w:drawing>
          <wp:inline distT="0" distB="0" distL="0" distR="0" wp14:anchorId="0A4422D5" wp14:editId="5150B434">
            <wp:extent cx="5937250" cy="34544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3454400"/>
                    </a:xfrm>
                    <a:prstGeom prst="rect">
                      <a:avLst/>
                    </a:prstGeom>
                    <a:noFill/>
                    <a:ln>
                      <a:noFill/>
                    </a:ln>
                  </pic:spPr>
                </pic:pic>
              </a:graphicData>
            </a:graphic>
          </wp:inline>
        </w:drawing>
      </w:r>
    </w:p>
    <w:p w14:paraId="545B3B04" w14:textId="3B109987" w:rsidR="003650FA" w:rsidRDefault="00652BFB" w:rsidP="003650FA">
      <w:r>
        <w:t>For majority of data, if population increases, per person capita income increase and CO2 emission increase. And GDP has a positive relation with coal consumption because if more coal is consumed, it is possible, more industries are in there.</w:t>
      </w:r>
    </w:p>
    <w:p w14:paraId="48B49301" w14:textId="338487ED" w:rsidR="003650FA" w:rsidRDefault="003650FA" w:rsidP="003650FA">
      <w:pPr>
        <w:pStyle w:val="ListParagraph"/>
        <w:numPr>
          <w:ilvl w:val="0"/>
          <w:numId w:val="32"/>
        </w:numPr>
      </w:pPr>
      <w:r w:rsidRPr="002A76F7">
        <w:rPr>
          <w:b/>
          <w:bCs/>
        </w:rPr>
        <w:t>Stacked Area Chart</w:t>
      </w:r>
      <w:r>
        <w:rPr>
          <w:b/>
          <w:bCs/>
        </w:rPr>
        <w:t xml:space="preserve"> </w:t>
      </w:r>
      <w:r w:rsidR="00652BFB">
        <w:t>–</w:t>
      </w:r>
      <w:r>
        <w:t xml:space="preserve"> </w:t>
      </w:r>
    </w:p>
    <w:p w14:paraId="25FD223A" w14:textId="7845D39E" w:rsidR="00652BFB" w:rsidRDefault="00BB7376" w:rsidP="00652BFB">
      <w:r>
        <w:t>From the chart, we are having 5 feature based stacked area chart. For CO2 emission, I am getting a chart like this-</w:t>
      </w:r>
    </w:p>
    <w:p w14:paraId="29D44937" w14:textId="195774E6" w:rsidR="00BB7376" w:rsidRDefault="00BB7376" w:rsidP="00652BFB">
      <w:r w:rsidRPr="00BB7376">
        <w:rPr>
          <w:noProof/>
        </w:rPr>
        <w:lastRenderedPageBreak/>
        <w:drawing>
          <wp:inline distT="0" distB="0" distL="0" distR="0" wp14:anchorId="5B009168" wp14:editId="2F6A3A9D">
            <wp:extent cx="5943600" cy="3495675"/>
            <wp:effectExtent l="0" t="0" r="0" b="9525"/>
            <wp:docPr id="14" name="Picture 1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background pattern&#10;&#10;Description automatically generated"/>
                    <pic:cNvPicPr/>
                  </pic:nvPicPr>
                  <pic:blipFill>
                    <a:blip r:embed="rId24"/>
                    <a:stretch>
                      <a:fillRect/>
                    </a:stretch>
                  </pic:blipFill>
                  <pic:spPr>
                    <a:xfrm>
                      <a:off x="0" y="0"/>
                      <a:ext cx="5943600" cy="3495675"/>
                    </a:xfrm>
                    <a:prstGeom prst="rect">
                      <a:avLst/>
                    </a:prstGeom>
                  </pic:spPr>
                </pic:pic>
              </a:graphicData>
            </a:graphic>
          </wp:inline>
        </w:drawing>
      </w:r>
    </w:p>
    <w:p w14:paraId="4B2C698E" w14:textId="27DC7C29" w:rsidR="00BB7376" w:rsidRDefault="00BB7376" w:rsidP="00652BFB">
      <w:r>
        <w:t>So, if year is increasing from 1990 to 2010, CO2 emission has a slidably increasing every year till 2005, after 2005, CO2 emission has a slidably decrease.</w:t>
      </w:r>
    </w:p>
    <w:p w14:paraId="509407F6" w14:textId="2745EAAF" w:rsidR="00BB7376" w:rsidRDefault="00BB7376" w:rsidP="00652BFB">
      <w:r>
        <w:t>For overall coal consumption, we are seeing that total consumption is always increasing year by year-</w:t>
      </w:r>
    </w:p>
    <w:p w14:paraId="40490D2C" w14:textId="64F4DFB8" w:rsidR="00BB7376" w:rsidRDefault="00BB7376" w:rsidP="00652BFB">
      <w:r w:rsidRPr="00BB7376">
        <w:rPr>
          <w:noProof/>
        </w:rPr>
        <w:drawing>
          <wp:inline distT="0" distB="0" distL="0" distR="0" wp14:anchorId="423BA1AF" wp14:editId="6ED4635D">
            <wp:extent cx="5943600" cy="3427095"/>
            <wp:effectExtent l="0" t="0" r="0" b="1905"/>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5"/>
                    <a:stretch>
                      <a:fillRect/>
                    </a:stretch>
                  </pic:blipFill>
                  <pic:spPr>
                    <a:xfrm>
                      <a:off x="0" y="0"/>
                      <a:ext cx="5943600" cy="3427095"/>
                    </a:xfrm>
                    <a:prstGeom prst="rect">
                      <a:avLst/>
                    </a:prstGeom>
                  </pic:spPr>
                </pic:pic>
              </a:graphicData>
            </a:graphic>
          </wp:inline>
        </w:drawing>
      </w:r>
    </w:p>
    <w:p w14:paraId="21377647" w14:textId="2D73F6B7" w:rsidR="00BB7376" w:rsidRDefault="00BB7376" w:rsidP="00652BFB">
      <w:r>
        <w:t>And after 2000, the increasing rate is higher.</w:t>
      </w:r>
    </w:p>
    <w:p w14:paraId="54CC994E" w14:textId="2504E0BA" w:rsidR="00BB7376" w:rsidRDefault="00BB7376" w:rsidP="00652BFB">
      <w:r>
        <w:lastRenderedPageBreak/>
        <w:t>The GDP total stacked area chart is looking like this-</w:t>
      </w:r>
    </w:p>
    <w:p w14:paraId="6DA79FF3" w14:textId="1C15492D" w:rsidR="00BB7376" w:rsidRDefault="00BB7376" w:rsidP="00652BFB">
      <w:r w:rsidRPr="00BB7376">
        <w:rPr>
          <w:noProof/>
        </w:rPr>
        <w:drawing>
          <wp:inline distT="0" distB="0" distL="0" distR="0" wp14:anchorId="2758E71C" wp14:editId="140F9998">
            <wp:extent cx="5943600" cy="3388995"/>
            <wp:effectExtent l="0" t="0" r="0" b="1905"/>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26"/>
                    <a:stretch>
                      <a:fillRect/>
                    </a:stretch>
                  </pic:blipFill>
                  <pic:spPr>
                    <a:xfrm>
                      <a:off x="0" y="0"/>
                      <a:ext cx="5943600" cy="3388995"/>
                    </a:xfrm>
                    <a:prstGeom prst="rect">
                      <a:avLst/>
                    </a:prstGeom>
                  </pic:spPr>
                </pic:pic>
              </a:graphicData>
            </a:graphic>
          </wp:inline>
        </w:drawing>
      </w:r>
    </w:p>
    <w:p w14:paraId="11135201" w14:textId="77777777" w:rsidR="009B3471" w:rsidRDefault="009B3471" w:rsidP="009B3471">
      <w:r>
        <w:t>So, overall, income per person is always increasing with a little exception.</w:t>
      </w:r>
    </w:p>
    <w:p w14:paraId="2D3DB5AC" w14:textId="77777777" w:rsidR="009B3471" w:rsidRDefault="009B3471" w:rsidP="009B3471">
      <w:r>
        <w:t>In the stacked area chart of per person GDP capita income is always increasing year by year.</w:t>
      </w:r>
    </w:p>
    <w:p w14:paraId="336F6200" w14:textId="77777777" w:rsidR="009B3471" w:rsidRDefault="009B3471" w:rsidP="009B3471">
      <w:r w:rsidRPr="00BF3E0F">
        <w:rPr>
          <w:noProof/>
        </w:rPr>
        <w:drawing>
          <wp:inline distT="0" distB="0" distL="0" distR="0" wp14:anchorId="147ACC0D" wp14:editId="45F2BAC8">
            <wp:extent cx="5943600" cy="3121660"/>
            <wp:effectExtent l="0" t="0" r="0" b="2540"/>
            <wp:docPr id="17"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hart&#10;&#10;Description automatically generated"/>
                    <pic:cNvPicPr/>
                  </pic:nvPicPr>
                  <pic:blipFill>
                    <a:blip r:embed="rId27"/>
                    <a:stretch>
                      <a:fillRect/>
                    </a:stretch>
                  </pic:blipFill>
                  <pic:spPr>
                    <a:xfrm>
                      <a:off x="0" y="0"/>
                      <a:ext cx="5943600" cy="3121660"/>
                    </a:xfrm>
                    <a:prstGeom prst="rect">
                      <a:avLst/>
                    </a:prstGeom>
                  </pic:spPr>
                </pic:pic>
              </a:graphicData>
            </a:graphic>
          </wp:inline>
        </w:drawing>
      </w:r>
    </w:p>
    <w:p w14:paraId="530F5DA9" w14:textId="77777777" w:rsidR="009B3471" w:rsidRDefault="009B3471" w:rsidP="009B3471">
      <w:r>
        <w:t>Last but not the least, population is always growing year by year like this-</w:t>
      </w:r>
    </w:p>
    <w:p w14:paraId="77A5073B" w14:textId="7F5415CD" w:rsidR="009B3471" w:rsidRDefault="009B3471" w:rsidP="00652BFB">
      <w:r w:rsidRPr="009B3471">
        <w:rPr>
          <w:noProof/>
        </w:rPr>
        <w:lastRenderedPageBreak/>
        <w:drawing>
          <wp:inline distT="0" distB="0" distL="0" distR="0" wp14:anchorId="0BF45D02" wp14:editId="38A0BABE">
            <wp:extent cx="5943600" cy="3401060"/>
            <wp:effectExtent l="0" t="0" r="0" b="8890"/>
            <wp:docPr id="18" name="Picture 1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with medium confidence"/>
                    <pic:cNvPicPr/>
                  </pic:nvPicPr>
                  <pic:blipFill>
                    <a:blip r:embed="rId28"/>
                    <a:stretch>
                      <a:fillRect/>
                    </a:stretch>
                  </pic:blipFill>
                  <pic:spPr>
                    <a:xfrm>
                      <a:off x="0" y="0"/>
                      <a:ext cx="5943600" cy="3401060"/>
                    </a:xfrm>
                    <a:prstGeom prst="rect">
                      <a:avLst/>
                    </a:prstGeom>
                  </pic:spPr>
                </pic:pic>
              </a:graphicData>
            </a:graphic>
          </wp:inline>
        </w:drawing>
      </w:r>
    </w:p>
    <w:p w14:paraId="57D5527B" w14:textId="77777777" w:rsidR="009B3471" w:rsidRDefault="009B3471" w:rsidP="00652BFB"/>
    <w:p w14:paraId="41DAB6E7" w14:textId="7C3A9B64" w:rsidR="009B3471" w:rsidRDefault="003650FA" w:rsidP="003650FA">
      <w:pPr>
        <w:pStyle w:val="ListParagraph"/>
        <w:numPr>
          <w:ilvl w:val="0"/>
          <w:numId w:val="32"/>
        </w:numPr>
      </w:pPr>
      <w:r w:rsidRPr="002A76F7">
        <w:rPr>
          <w:b/>
          <w:bCs/>
        </w:rPr>
        <w:t>Grouped Bar Chart</w:t>
      </w:r>
      <w:r>
        <w:rPr>
          <w:b/>
          <w:bCs/>
        </w:rPr>
        <w:t xml:space="preserve"> </w:t>
      </w:r>
      <w:r w:rsidR="009B3471">
        <w:t>–</w:t>
      </w:r>
    </w:p>
    <w:p w14:paraId="31DCDA04" w14:textId="5634C2BF" w:rsidR="003650FA" w:rsidRDefault="003650FA" w:rsidP="009B3471">
      <w:r>
        <w:t xml:space="preserve"> </w:t>
      </w:r>
      <w:r w:rsidR="003A65AE">
        <w:t>There are 5 properties in here-</w:t>
      </w:r>
    </w:p>
    <w:p w14:paraId="411FF998" w14:textId="19BA6FE4" w:rsidR="003A65AE" w:rsidRDefault="003A65AE" w:rsidP="009B3471">
      <w:r>
        <w:t xml:space="preserve">For CO2 emissions, for the selected 5 countries, the CO2 emission is overall increasing for Australia, Austria and Argentina, but decreasing for United Arab Amirates and </w:t>
      </w:r>
      <w:proofErr w:type="spellStart"/>
      <w:r>
        <w:t>Azerbizan</w:t>
      </w:r>
      <w:proofErr w:type="spellEnd"/>
      <w:r>
        <w:t>-</w:t>
      </w:r>
    </w:p>
    <w:p w14:paraId="15DE710F" w14:textId="45C23239" w:rsidR="003A65AE" w:rsidRDefault="003A65AE" w:rsidP="009B3471">
      <w:r w:rsidRPr="003A65AE">
        <w:rPr>
          <w:noProof/>
        </w:rPr>
        <w:drawing>
          <wp:inline distT="0" distB="0" distL="0" distR="0" wp14:anchorId="6A1A70A7" wp14:editId="150D9963">
            <wp:extent cx="5943600" cy="2693035"/>
            <wp:effectExtent l="0" t="0" r="0" b="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pic:nvPicPr>
                  <pic:blipFill>
                    <a:blip r:embed="rId29"/>
                    <a:stretch>
                      <a:fillRect/>
                    </a:stretch>
                  </pic:blipFill>
                  <pic:spPr>
                    <a:xfrm>
                      <a:off x="0" y="0"/>
                      <a:ext cx="5943600" cy="2693035"/>
                    </a:xfrm>
                    <a:prstGeom prst="rect">
                      <a:avLst/>
                    </a:prstGeom>
                  </pic:spPr>
                </pic:pic>
              </a:graphicData>
            </a:graphic>
          </wp:inline>
        </w:drawing>
      </w:r>
    </w:p>
    <w:p w14:paraId="460D8495" w14:textId="73E0E6F4" w:rsidR="003A65AE" w:rsidRDefault="003A65AE" w:rsidP="009B3471">
      <w:r>
        <w:t xml:space="preserve">For </w:t>
      </w:r>
      <w:r w:rsidR="00FA725B">
        <w:t xml:space="preserve">coal consumption, it is overall increasing every </w:t>
      </w:r>
      <w:proofErr w:type="spellStart"/>
      <w:r w:rsidR="00FA725B">
        <w:t>yerar</w:t>
      </w:r>
      <w:proofErr w:type="spellEnd"/>
      <w:r w:rsidR="00FA725B">
        <w:t xml:space="preserve"> while Russia and </w:t>
      </w:r>
      <w:proofErr w:type="spellStart"/>
      <w:r w:rsidR="00FA725B">
        <w:t>Ukrain</w:t>
      </w:r>
      <w:proofErr w:type="spellEnd"/>
      <w:r w:rsidR="00FA725B">
        <w:t xml:space="preserve"> has decreased coal consumption in the during period for our data.</w:t>
      </w:r>
    </w:p>
    <w:p w14:paraId="75D482F1" w14:textId="219017D8" w:rsidR="00FA725B" w:rsidRDefault="00FA725B" w:rsidP="009B3471">
      <w:r w:rsidRPr="00FA725B">
        <w:lastRenderedPageBreak/>
        <w:drawing>
          <wp:inline distT="0" distB="0" distL="0" distR="0" wp14:anchorId="0B7A8EE1" wp14:editId="13A63B43">
            <wp:extent cx="5943600" cy="2839085"/>
            <wp:effectExtent l="0" t="0" r="0" b="0"/>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30"/>
                    <a:stretch>
                      <a:fillRect/>
                    </a:stretch>
                  </pic:blipFill>
                  <pic:spPr>
                    <a:xfrm>
                      <a:off x="0" y="0"/>
                      <a:ext cx="5943600" cy="2839085"/>
                    </a:xfrm>
                    <a:prstGeom prst="rect">
                      <a:avLst/>
                    </a:prstGeom>
                  </pic:spPr>
                </pic:pic>
              </a:graphicData>
            </a:graphic>
          </wp:inline>
        </w:drawing>
      </w:r>
    </w:p>
    <w:p w14:paraId="3DD74658" w14:textId="47C2F186" w:rsidR="00FA725B" w:rsidRDefault="00FA725B" w:rsidP="009B3471">
      <w:r>
        <w:t xml:space="preserve">For GDP yearly growth of </w:t>
      </w:r>
      <w:proofErr w:type="gramStart"/>
      <w:r>
        <w:t>this 5 countries</w:t>
      </w:r>
      <w:proofErr w:type="gramEnd"/>
      <w:r>
        <w:t>, data is not showing any specie properties as data is showing scatter properties.</w:t>
      </w:r>
    </w:p>
    <w:p w14:paraId="0039E090" w14:textId="1CB8832A" w:rsidR="00FA725B" w:rsidRDefault="00FA725B" w:rsidP="009B3471">
      <w:r w:rsidRPr="00FA725B">
        <w:drawing>
          <wp:inline distT="0" distB="0" distL="0" distR="0" wp14:anchorId="24E70E8C" wp14:editId="6F7CBBCE">
            <wp:extent cx="5943600" cy="3382010"/>
            <wp:effectExtent l="0" t="0" r="0" b="8890"/>
            <wp:docPr id="6" name="Picture 6"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 histogram&#10;&#10;Description automatically generated"/>
                    <pic:cNvPicPr/>
                  </pic:nvPicPr>
                  <pic:blipFill>
                    <a:blip r:embed="rId31"/>
                    <a:stretch>
                      <a:fillRect/>
                    </a:stretch>
                  </pic:blipFill>
                  <pic:spPr>
                    <a:xfrm>
                      <a:off x="0" y="0"/>
                      <a:ext cx="5943600" cy="3382010"/>
                    </a:xfrm>
                    <a:prstGeom prst="rect">
                      <a:avLst/>
                    </a:prstGeom>
                  </pic:spPr>
                </pic:pic>
              </a:graphicData>
            </a:graphic>
          </wp:inline>
        </w:drawing>
      </w:r>
    </w:p>
    <w:p w14:paraId="13DD0832" w14:textId="3E0BC755" w:rsidR="00FA725B" w:rsidRDefault="00FA725B" w:rsidP="009B3471">
      <w:r>
        <w:t xml:space="preserve">For income, it is increasing for </w:t>
      </w:r>
      <w:proofErr w:type="gramStart"/>
      <w:r>
        <w:t>all of</w:t>
      </w:r>
      <w:proofErr w:type="gramEnd"/>
      <w:r>
        <w:t xml:space="preserve"> mentioned 10 countries-</w:t>
      </w:r>
    </w:p>
    <w:p w14:paraId="64EAE217" w14:textId="0726EC89" w:rsidR="00FA725B" w:rsidRDefault="00FA725B" w:rsidP="009B3471">
      <w:r w:rsidRPr="00FA725B">
        <w:lastRenderedPageBreak/>
        <w:drawing>
          <wp:inline distT="0" distB="0" distL="0" distR="0" wp14:anchorId="0D1D1BB5" wp14:editId="44ABA006">
            <wp:extent cx="5943600" cy="2698115"/>
            <wp:effectExtent l="0" t="0" r="0" b="6985"/>
            <wp:docPr id="9" name="Picture 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 histogram&#10;&#10;Description automatically generated"/>
                    <pic:cNvPicPr/>
                  </pic:nvPicPr>
                  <pic:blipFill>
                    <a:blip r:embed="rId32"/>
                    <a:stretch>
                      <a:fillRect/>
                    </a:stretch>
                  </pic:blipFill>
                  <pic:spPr>
                    <a:xfrm>
                      <a:off x="0" y="0"/>
                      <a:ext cx="5943600" cy="2698115"/>
                    </a:xfrm>
                    <a:prstGeom prst="rect">
                      <a:avLst/>
                    </a:prstGeom>
                  </pic:spPr>
                </pic:pic>
              </a:graphicData>
            </a:graphic>
          </wp:inline>
        </w:drawing>
      </w:r>
    </w:p>
    <w:p w14:paraId="7B4CFBE3" w14:textId="50BD9CF3" w:rsidR="00FA725B" w:rsidRDefault="001B13F6" w:rsidP="009B3471">
      <w:r>
        <w:t>For population of these 7 countries, it is overall increasing-</w:t>
      </w:r>
    </w:p>
    <w:p w14:paraId="3F30B897" w14:textId="7D97DE57" w:rsidR="001B13F6" w:rsidRPr="00855982" w:rsidRDefault="001B13F6" w:rsidP="009B3471">
      <w:r w:rsidRPr="001B13F6">
        <w:drawing>
          <wp:inline distT="0" distB="0" distL="0" distR="0" wp14:anchorId="4639B14E" wp14:editId="7C664346">
            <wp:extent cx="5943600" cy="2592705"/>
            <wp:effectExtent l="0" t="0" r="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33"/>
                    <a:stretch>
                      <a:fillRect/>
                    </a:stretch>
                  </pic:blipFill>
                  <pic:spPr>
                    <a:xfrm>
                      <a:off x="0" y="0"/>
                      <a:ext cx="5943600" cy="2592705"/>
                    </a:xfrm>
                    <a:prstGeom prst="rect">
                      <a:avLst/>
                    </a:prstGeom>
                  </pic:spPr>
                </pic:pic>
              </a:graphicData>
            </a:graphic>
          </wp:inline>
        </w:drawing>
      </w:r>
    </w:p>
    <w:sectPr w:rsidR="001B13F6" w:rsidRPr="00855982" w:rsidSect="00855982">
      <w:footerReference w:type="default" r:id="rId34"/>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44271" w14:textId="77777777" w:rsidR="00625C50" w:rsidRDefault="00625C50" w:rsidP="00855982">
      <w:pPr>
        <w:spacing w:after="0" w:line="240" w:lineRule="auto"/>
      </w:pPr>
      <w:r>
        <w:separator/>
      </w:r>
    </w:p>
  </w:endnote>
  <w:endnote w:type="continuationSeparator" w:id="0">
    <w:p w14:paraId="471DF1BB" w14:textId="77777777" w:rsidR="00625C50" w:rsidRDefault="00625C50"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59961"/>
      <w:docPartObj>
        <w:docPartGallery w:val="Page Numbers (Bottom of Page)"/>
        <w:docPartUnique/>
      </w:docPartObj>
    </w:sdtPr>
    <w:sdtEndPr>
      <w:rPr>
        <w:noProof/>
      </w:rPr>
    </w:sdtEndPr>
    <w:sdtContent>
      <w:p w14:paraId="681EE825" w14:textId="77777777" w:rsidR="00855982" w:rsidRDefault="00855982">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7C8093" w14:textId="77777777" w:rsidR="00625C50" w:rsidRDefault="00625C50" w:rsidP="00855982">
      <w:pPr>
        <w:spacing w:after="0" w:line="240" w:lineRule="auto"/>
      </w:pPr>
      <w:r>
        <w:separator/>
      </w:r>
    </w:p>
  </w:footnote>
  <w:footnote w:type="continuationSeparator" w:id="0">
    <w:p w14:paraId="43540E97" w14:textId="77777777" w:rsidR="00625C50" w:rsidRDefault="00625C50" w:rsidP="008559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4986F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8763C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D2C1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AF4021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FA68F6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80A6C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EFE45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72C68B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46242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2BC20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3708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5D0705"/>
    <w:multiLevelType w:val="hybridMultilevel"/>
    <w:tmpl w:val="75ACE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42467A"/>
    <w:multiLevelType w:val="multilevel"/>
    <w:tmpl w:val="32C64B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0B086CC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DBE6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1572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A8727BB"/>
    <w:multiLevelType w:val="hybridMultilevel"/>
    <w:tmpl w:val="49001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9A3F7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498652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A7D0A16"/>
    <w:multiLevelType w:val="hybridMultilevel"/>
    <w:tmpl w:val="11207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15"/>
  </w:num>
  <w:num w:numId="5">
    <w:abstractNumId w:val="15"/>
  </w:num>
  <w:num w:numId="6">
    <w:abstractNumId w:val="15"/>
  </w:num>
  <w:num w:numId="7">
    <w:abstractNumId w:val="15"/>
  </w:num>
  <w:num w:numId="8">
    <w:abstractNumId w:val="15"/>
  </w:num>
  <w:num w:numId="9">
    <w:abstractNumId w:val="15"/>
  </w:num>
  <w:num w:numId="10">
    <w:abstractNumId w:val="15"/>
  </w:num>
  <w:num w:numId="11">
    <w:abstractNumId w:val="15"/>
  </w:num>
  <w:num w:numId="12">
    <w:abstractNumId w:val="15"/>
  </w:num>
  <w:num w:numId="13">
    <w:abstractNumId w:val="10"/>
  </w:num>
  <w:num w:numId="14">
    <w:abstractNumId w:val="19"/>
  </w:num>
  <w:num w:numId="15">
    <w:abstractNumId w:val="12"/>
  </w:num>
  <w:num w:numId="16">
    <w:abstractNumId w:val="13"/>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14"/>
  </w:num>
  <w:num w:numId="28">
    <w:abstractNumId w:val="16"/>
  </w:num>
  <w:num w:numId="29">
    <w:abstractNumId w:val="18"/>
  </w:num>
  <w:num w:numId="30">
    <w:abstractNumId w:val="11"/>
  </w:num>
  <w:num w:numId="31">
    <w:abstractNumId w:val="17"/>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3C6"/>
    <w:rsid w:val="00095A21"/>
    <w:rsid w:val="00165772"/>
    <w:rsid w:val="001B13F6"/>
    <w:rsid w:val="001D4362"/>
    <w:rsid w:val="00263095"/>
    <w:rsid w:val="002A76F7"/>
    <w:rsid w:val="00303DB8"/>
    <w:rsid w:val="003650FA"/>
    <w:rsid w:val="003A65AE"/>
    <w:rsid w:val="004C13C4"/>
    <w:rsid w:val="00625C50"/>
    <w:rsid w:val="00652BFB"/>
    <w:rsid w:val="00773F9E"/>
    <w:rsid w:val="007833A7"/>
    <w:rsid w:val="007933DF"/>
    <w:rsid w:val="008228CF"/>
    <w:rsid w:val="00855982"/>
    <w:rsid w:val="009B3471"/>
    <w:rsid w:val="00A10484"/>
    <w:rsid w:val="00AA46DD"/>
    <w:rsid w:val="00B070E6"/>
    <w:rsid w:val="00B1063B"/>
    <w:rsid w:val="00BB7376"/>
    <w:rsid w:val="00BF3E0F"/>
    <w:rsid w:val="00C403C6"/>
    <w:rsid w:val="00C61686"/>
    <w:rsid w:val="00CA7D15"/>
    <w:rsid w:val="00D63AF1"/>
    <w:rsid w:val="00E5265C"/>
    <w:rsid w:val="00FA725B"/>
    <w:rsid w:val="00FD262C"/>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6FE74"/>
  <w15:chartTrackingRefBased/>
  <w15:docId w15:val="{0CF39A3F-8920-4231-A268-E11A0C993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262C"/>
  </w:style>
  <w:style w:type="paragraph" w:styleId="Heading1">
    <w:name w:val="heading 1"/>
    <w:basedOn w:val="Normal"/>
    <w:next w:val="Normal"/>
    <w:link w:val="Heading1Char"/>
    <w:uiPriority w:val="9"/>
    <w:qFormat/>
    <w:rsid w:val="00FD262C"/>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rPr>
  </w:style>
  <w:style w:type="paragraph" w:styleId="Heading2">
    <w:name w:val="heading 2"/>
    <w:basedOn w:val="Normal"/>
    <w:next w:val="Normal"/>
    <w:link w:val="Heading2Char"/>
    <w:uiPriority w:val="9"/>
    <w:semiHidden/>
    <w:unhideWhenUsed/>
    <w:qFormat/>
    <w:rsid w:val="00FD262C"/>
    <w:pPr>
      <w:keepNext/>
      <w:keepLines/>
      <w:spacing w:before="360" w:after="0"/>
      <w:outlineLvl w:val="1"/>
    </w:pPr>
    <w:rPr>
      <w:rFonts w:asciiTheme="majorHAnsi" w:eastAsiaTheme="majorEastAsia" w:hAnsiTheme="majorHAnsi" w:cstheme="majorBidi"/>
      <w:b/>
      <w:bCs/>
      <w:smallCaps/>
      <w:sz w:val="28"/>
      <w:szCs w:val="28"/>
    </w:rPr>
  </w:style>
  <w:style w:type="paragraph" w:styleId="Heading3">
    <w:name w:val="heading 3"/>
    <w:basedOn w:val="Normal"/>
    <w:next w:val="Normal"/>
    <w:link w:val="Heading3Char"/>
    <w:uiPriority w:val="9"/>
    <w:semiHidden/>
    <w:unhideWhenUsed/>
    <w:qFormat/>
    <w:rsid w:val="00FD262C"/>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FD262C"/>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262C"/>
    <w:pPr>
      <w:keepNext/>
      <w:keepLines/>
      <w:spacing w:before="20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FD262C"/>
    <w:pPr>
      <w:keepNext/>
      <w:keepLines/>
      <w:spacing w:before="200" w:after="0"/>
      <w:outlineLvl w:val="5"/>
    </w:pPr>
    <w:rPr>
      <w:rFonts w:asciiTheme="majorHAnsi" w:eastAsiaTheme="majorEastAsia" w:hAnsiTheme="majorHAnsi" w:cstheme="majorBidi"/>
      <w:i/>
      <w:iCs/>
      <w:color w:val="404040" w:themeColor="text1" w:themeTint="BF"/>
    </w:rPr>
  </w:style>
  <w:style w:type="paragraph" w:styleId="Heading7">
    <w:name w:val="heading 7"/>
    <w:basedOn w:val="Normal"/>
    <w:next w:val="Normal"/>
    <w:link w:val="Heading7Char"/>
    <w:uiPriority w:val="9"/>
    <w:semiHidden/>
    <w:unhideWhenUsed/>
    <w:qFormat/>
    <w:rsid w:val="00FD26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262C"/>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FD262C"/>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rsid w:val="00FD262C"/>
    <w:pPr>
      <w:spacing w:after="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
    <w:rsid w:val="00FD262C"/>
    <w:rPr>
      <w:rFonts w:asciiTheme="majorHAnsi" w:eastAsiaTheme="majorEastAsia" w:hAnsiTheme="majorHAnsi" w:cstheme="majorBidi"/>
      <w:sz w:val="56"/>
      <w:szCs w:val="56"/>
    </w:rPr>
  </w:style>
  <w:style w:type="paragraph" w:styleId="Header">
    <w:name w:val="header"/>
    <w:basedOn w:val="Normal"/>
    <w:link w:val="HeaderChar"/>
    <w:uiPriority w:val="99"/>
    <w:unhideWhenUsed/>
    <w:rsid w:val="00855982"/>
    <w:pPr>
      <w:spacing w:after="0" w:line="240" w:lineRule="auto"/>
    </w:pPr>
  </w:style>
  <w:style w:type="character" w:customStyle="1" w:styleId="HeaderChar">
    <w:name w:val="Header Char"/>
    <w:basedOn w:val="DefaultParagraphFont"/>
    <w:link w:val="Header"/>
    <w:uiPriority w:val="99"/>
    <w:rsid w:val="00855982"/>
  </w:style>
  <w:style w:type="character" w:customStyle="1" w:styleId="Heading1Char">
    <w:name w:val="Heading 1 Char"/>
    <w:basedOn w:val="DefaultParagraphFont"/>
    <w:link w:val="Heading1"/>
    <w:uiPriority w:val="9"/>
    <w:rsid w:val="00FD262C"/>
    <w:rPr>
      <w:rFonts w:asciiTheme="majorHAnsi" w:eastAsiaTheme="majorEastAsia" w:hAnsiTheme="majorHAnsi" w:cstheme="majorBidi"/>
      <w:b/>
      <w:bCs/>
      <w:smallCaps/>
      <w:sz w:val="36"/>
      <w:szCs w:val="36"/>
    </w:rPr>
  </w:style>
  <w:style w:type="character" w:customStyle="1" w:styleId="Heading2Char">
    <w:name w:val="Heading 2 Char"/>
    <w:basedOn w:val="DefaultParagraphFont"/>
    <w:link w:val="Heading2"/>
    <w:uiPriority w:val="9"/>
    <w:semiHidden/>
    <w:rsid w:val="00FD262C"/>
    <w:rPr>
      <w:rFonts w:asciiTheme="majorHAnsi" w:eastAsiaTheme="majorEastAsia" w:hAnsiTheme="majorHAnsi" w:cstheme="majorBidi"/>
      <w:b/>
      <w:bCs/>
      <w:smallCaps/>
      <w:sz w:val="28"/>
      <w:szCs w:val="28"/>
    </w:rPr>
  </w:style>
  <w:style w:type="character" w:customStyle="1" w:styleId="Heading3Char">
    <w:name w:val="Heading 3 Char"/>
    <w:basedOn w:val="DefaultParagraphFont"/>
    <w:link w:val="Heading3"/>
    <w:uiPriority w:val="9"/>
    <w:semiHidden/>
    <w:rsid w:val="00FD262C"/>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FD262C"/>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FD262C"/>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FD262C"/>
    <w:rPr>
      <w:rFonts w:asciiTheme="majorHAnsi" w:eastAsiaTheme="majorEastAsia" w:hAnsiTheme="majorHAnsi" w:cstheme="majorBidi"/>
      <w:i/>
      <w:iCs/>
      <w:color w:val="404040" w:themeColor="text1" w:themeTint="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D4362"/>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1D4362"/>
    <w:rPr>
      <w:rFonts w:asciiTheme="majorHAnsi" w:eastAsiaTheme="majorEastAsia" w:hAnsiTheme="majorHAnsi" w:cstheme="majorBidi"/>
      <w:i/>
      <w:iCs/>
      <w:color w:val="404040" w:themeColor="text1" w:themeTint="BF"/>
      <w:szCs w:val="20"/>
    </w:rPr>
  </w:style>
  <w:style w:type="paragraph" w:styleId="Footer">
    <w:name w:val="footer"/>
    <w:basedOn w:val="Normal"/>
    <w:link w:val="FooterChar"/>
    <w:uiPriority w:val="99"/>
    <w:unhideWhenUsed/>
    <w:rsid w:val="00855982"/>
    <w:pPr>
      <w:spacing w:after="0" w:line="240" w:lineRule="auto"/>
    </w:pPr>
  </w:style>
  <w:style w:type="character" w:customStyle="1" w:styleId="FooterChar">
    <w:name w:val="Footer Char"/>
    <w:basedOn w:val="DefaultParagraphFont"/>
    <w:link w:val="Footer"/>
    <w:uiPriority w:val="99"/>
    <w:rsid w:val="00855982"/>
  </w:style>
  <w:style w:type="paragraph" w:styleId="Caption">
    <w:name w:val="caption"/>
    <w:basedOn w:val="Normal"/>
    <w:next w:val="Normal"/>
    <w:uiPriority w:val="35"/>
    <w:semiHidden/>
    <w:unhideWhenUsed/>
    <w:qFormat/>
    <w:rsid w:val="001D4362"/>
    <w:pPr>
      <w:spacing w:after="200" w:line="240" w:lineRule="auto"/>
    </w:pPr>
    <w:rPr>
      <w:i/>
      <w:iCs/>
      <w:color w:val="323232" w:themeColor="text2"/>
      <w:szCs w:val="18"/>
    </w:rPr>
  </w:style>
  <w:style w:type="paragraph" w:styleId="TOCHeading">
    <w:name w:val="TOC Heading"/>
    <w:basedOn w:val="Heading1"/>
    <w:next w:val="Normal"/>
    <w:uiPriority w:val="39"/>
    <w:semiHidden/>
    <w:unhideWhenUsed/>
    <w:qFormat/>
    <w:pPr>
      <w:outlineLvl w:val="9"/>
    </w:pPr>
  </w:style>
  <w:style w:type="paragraph" w:styleId="BalloonText">
    <w:name w:val="Balloon Text"/>
    <w:basedOn w:val="Normal"/>
    <w:link w:val="BalloonTextChar"/>
    <w:uiPriority w:val="99"/>
    <w:semiHidden/>
    <w:unhideWhenUsed/>
    <w:rsid w:val="001D436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1D4362"/>
    <w:rPr>
      <w:rFonts w:ascii="Segoe UI" w:hAnsi="Segoe UI" w:cs="Segoe UI"/>
      <w:szCs w:val="18"/>
    </w:rPr>
  </w:style>
  <w:style w:type="paragraph" w:styleId="BodyText3">
    <w:name w:val="Body Text 3"/>
    <w:basedOn w:val="Normal"/>
    <w:link w:val="BodyText3Char"/>
    <w:uiPriority w:val="99"/>
    <w:semiHidden/>
    <w:unhideWhenUsed/>
    <w:rsid w:val="001D4362"/>
    <w:pPr>
      <w:spacing w:after="120"/>
    </w:pPr>
    <w:rPr>
      <w:szCs w:val="16"/>
    </w:rPr>
  </w:style>
  <w:style w:type="character" w:customStyle="1" w:styleId="BodyText3Char">
    <w:name w:val="Body Text 3 Char"/>
    <w:basedOn w:val="DefaultParagraphFont"/>
    <w:link w:val="BodyText3"/>
    <w:uiPriority w:val="99"/>
    <w:semiHidden/>
    <w:rsid w:val="001D4362"/>
    <w:rPr>
      <w:szCs w:val="16"/>
    </w:rPr>
  </w:style>
  <w:style w:type="paragraph" w:styleId="BodyTextIndent3">
    <w:name w:val="Body Text Indent 3"/>
    <w:basedOn w:val="Normal"/>
    <w:link w:val="BodyTextIndent3Char"/>
    <w:uiPriority w:val="99"/>
    <w:semiHidden/>
    <w:unhideWhenUsed/>
    <w:rsid w:val="001D4362"/>
    <w:pPr>
      <w:spacing w:after="120"/>
      <w:ind w:left="360"/>
    </w:pPr>
    <w:rPr>
      <w:szCs w:val="16"/>
    </w:rPr>
  </w:style>
  <w:style w:type="character" w:customStyle="1" w:styleId="BodyTextIndent3Char">
    <w:name w:val="Body Text Indent 3 Char"/>
    <w:basedOn w:val="DefaultParagraphFont"/>
    <w:link w:val="BodyTextIndent3"/>
    <w:uiPriority w:val="99"/>
    <w:semiHidden/>
    <w:rsid w:val="001D4362"/>
    <w:rPr>
      <w:szCs w:val="16"/>
    </w:rPr>
  </w:style>
  <w:style w:type="character" w:styleId="CommentReference">
    <w:name w:val="annotation reference"/>
    <w:basedOn w:val="DefaultParagraphFont"/>
    <w:uiPriority w:val="99"/>
    <w:semiHidden/>
    <w:unhideWhenUsed/>
    <w:rsid w:val="001D4362"/>
    <w:rPr>
      <w:sz w:val="22"/>
      <w:szCs w:val="16"/>
    </w:rPr>
  </w:style>
  <w:style w:type="paragraph" w:styleId="CommentText">
    <w:name w:val="annotation text"/>
    <w:basedOn w:val="Normal"/>
    <w:link w:val="CommentTextChar"/>
    <w:uiPriority w:val="99"/>
    <w:semiHidden/>
    <w:unhideWhenUsed/>
    <w:rsid w:val="001D4362"/>
    <w:pPr>
      <w:spacing w:line="240" w:lineRule="auto"/>
    </w:pPr>
    <w:rPr>
      <w:szCs w:val="20"/>
    </w:rPr>
  </w:style>
  <w:style w:type="character" w:customStyle="1" w:styleId="CommentTextChar">
    <w:name w:val="Comment Text Char"/>
    <w:basedOn w:val="DefaultParagraphFont"/>
    <w:link w:val="CommentText"/>
    <w:uiPriority w:val="99"/>
    <w:semiHidden/>
    <w:rsid w:val="001D4362"/>
    <w:rPr>
      <w:szCs w:val="20"/>
    </w:rPr>
  </w:style>
  <w:style w:type="paragraph" w:styleId="CommentSubject">
    <w:name w:val="annotation subject"/>
    <w:basedOn w:val="CommentText"/>
    <w:next w:val="CommentText"/>
    <w:link w:val="CommentSubjectChar"/>
    <w:uiPriority w:val="99"/>
    <w:semiHidden/>
    <w:unhideWhenUsed/>
    <w:rsid w:val="001D4362"/>
    <w:rPr>
      <w:b/>
      <w:bCs/>
    </w:rPr>
  </w:style>
  <w:style w:type="character" w:customStyle="1" w:styleId="CommentSubjectChar">
    <w:name w:val="Comment Subject Char"/>
    <w:basedOn w:val="CommentTextChar"/>
    <w:link w:val="CommentSubject"/>
    <w:uiPriority w:val="99"/>
    <w:semiHidden/>
    <w:rsid w:val="001D4362"/>
    <w:rPr>
      <w:b/>
      <w:bCs/>
      <w:szCs w:val="20"/>
    </w:rPr>
  </w:style>
  <w:style w:type="paragraph" w:styleId="DocumentMap">
    <w:name w:val="Document Map"/>
    <w:basedOn w:val="Normal"/>
    <w:link w:val="DocumentMapChar"/>
    <w:uiPriority w:val="99"/>
    <w:semiHidden/>
    <w:unhideWhenUsed/>
    <w:rsid w:val="001D4362"/>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4362"/>
    <w:rPr>
      <w:rFonts w:ascii="Segoe UI" w:hAnsi="Segoe UI" w:cs="Segoe UI"/>
      <w:szCs w:val="16"/>
    </w:rPr>
  </w:style>
  <w:style w:type="paragraph" w:styleId="EndnoteText">
    <w:name w:val="endnote text"/>
    <w:basedOn w:val="Normal"/>
    <w:link w:val="EndnoteTextChar"/>
    <w:uiPriority w:val="99"/>
    <w:semiHidden/>
    <w:unhideWhenUsed/>
    <w:rsid w:val="001D4362"/>
    <w:pPr>
      <w:spacing w:after="0" w:line="240" w:lineRule="auto"/>
    </w:pPr>
    <w:rPr>
      <w:szCs w:val="20"/>
    </w:rPr>
  </w:style>
  <w:style w:type="character" w:customStyle="1" w:styleId="EndnoteTextChar">
    <w:name w:val="Endnote Text Char"/>
    <w:basedOn w:val="DefaultParagraphFont"/>
    <w:link w:val="EndnoteText"/>
    <w:uiPriority w:val="99"/>
    <w:semiHidden/>
    <w:rsid w:val="001D4362"/>
    <w:rPr>
      <w:szCs w:val="20"/>
    </w:rPr>
  </w:style>
  <w:style w:type="paragraph" w:styleId="EnvelopeReturn">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1D4362"/>
    <w:pPr>
      <w:spacing w:after="0" w:line="240" w:lineRule="auto"/>
    </w:pPr>
    <w:rPr>
      <w:szCs w:val="20"/>
    </w:rPr>
  </w:style>
  <w:style w:type="character" w:customStyle="1" w:styleId="FootnoteTextChar">
    <w:name w:val="Footnote Text Char"/>
    <w:basedOn w:val="DefaultParagraphFont"/>
    <w:link w:val="FootnoteText"/>
    <w:uiPriority w:val="99"/>
    <w:semiHidden/>
    <w:rsid w:val="001D4362"/>
    <w:rPr>
      <w:szCs w:val="20"/>
    </w:rPr>
  </w:style>
  <w:style w:type="character" w:styleId="HTMLCode">
    <w:name w:val="HTML Code"/>
    <w:basedOn w:val="DefaultParagraphFont"/>
    <w:uiPriority w:val="99"/>
    <w:semiHidden/>
    <w:unhideWhenUsed/>
    <w:rsid w:val="001D4362"/>
    <w:rPr>
      <w:rFonts w:ascii="Consolas" w:hAnsi="Consolas"/>
      <w:sz w:val="22"/>
      <w:szCs w:val="20"/>
    </w:rPr>
  </w:style>
  <w:style w:type="character" w:styleId="HTMLKeyboard">
    <w:name w:val="HTML Keyboard"/>
    <w:basedOn w:val="DefaultParagraphFont"/>
    <w:uiPriority w:val="99"/>
    <w:semiHidden/>
    <w:unhideWhenUsed/>
    <w:rsid w:val="001D4362"/>
    <w:rPr>
      <w:rFonts w:ascii="Consolas" w:hAnsi="Consolas"/>
      <w:sz w:val="22"/>
      <w:szCs w:val="20"/>
    </w:rPr>
  </w:style>
  <w:style w:type="paragraph" w:styleId="HTMLPreformatted">
    <w:name w:val="HTML Preformatted"/>
    <w:basedOn w:val="Normal"/>
    <w:link w:val="HTMLPreformattedChar"/>
    <w:uiPriority w:val="99"/>
    <w:semiHidden/>
    <w:unhideWhenUsed/>
    <w:rsid w:val="001D4362"/>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1D4362"/>
    <w:rPr>
      <w:rFonts w:ascii="Consolas" w:hAnsi="Consolas"/>
      <w:szCs w:val="20"/>
    </w:rPr>
  </w:style>
  <w:style w:type="character" w:styleId="HTMLTypewriter">
    <w:name w:val="HTML Typewriter"/>
    <w:basedOn w:val="DefaultParagraphFont"/>
    <w:uiPriority w:val="99"/>
    <w:semiHidden/>
    <w:unhideWhenUsed/>
    <w:rsid w:val="001D4362"/>
    <w:rPr>
      <w:rFonts w:ascii="Consolas" w:hAnsi="Consolas"/>
      <w:sz w:val="22"/>
      <w:szCs w:val="20"/>
    </w:rPr>
  </w:style>
  <w:style w:type="paragraph" w:styleId="MacroText">
    <w:name w:val="macro"/>
    <w:link w:val="MacroTextCh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4362"/>
    <w:rPr>
      <w:rFonts w:ascii="Consolas" w:hAnsi="Consolas"/>
      <w:szCs w:val="20"/>
    </w:rPr>
  </w:style>
  <w:style w:type="paragraph" w:styleId="PlainText">
    <w:name w:val="Plain Text"/>
    <w:basedOn w:val="Normal"/>
    <w:link w:val="PlainTextChar"/>
    <w:uiPriority w:val="99"/>
    <w:semiHidden/>
    <w:unhideWhenUsed/>
    <w:rsid w:val="001D4362"/>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4362"/>
    <w:rPr>
      <w:rFonts w:ascii="Consolas" w:hAnsi="Consolas"/>
      <w:szCs w:val="21"/>
    </w:rPr>
  </w:style>
  <w:style w:type="paragraph" w:styleId="BlockText">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FollowedHyperlink">
    <w:name w:val="FollowedHyperlink"/>
    <w:basedOn w:val="DefaultParagraphFont"/>
    <w:uiPriority w:val="99"/>
    <w:semiHidden/>
    <w:unhideWhenUsed/>
    <w:rsid w:val="007833A7"/>
    <w:rPr>
      <w:color w:val="783F04" w:themeColor="accent1" w:themeShade="80"/>
      <w:u w:val="single"/>
    </w:rPr>
  </w:style>
  <w:style w:type="character" w:styleId="Hyperlink">
    <w:name w:val="Hyperlink"/>
    <w:basedOn w:val="DefaultParagraphFont"/>
    <w:uiPriority w:val="99"/>
    <w:unhideWhenUsed/>
    <w:rsid w:val="007833A7"/>
    <w:rPr>
      <w:color w:val="3A6331" w:themeColor="accent4" w:themeShade="BF"/>
      <w:u w:val="single"/>
    </w:rPr>
  </w:style>
  <w:style w:type="character" w:styleId="PlaceholderText">
    <w:name w:val="Placeholder Text"/>
    <w:basedOn w:val="DefaultParagraphFont"/>
    <w:uiPriority w:val="99"/>
    <w:semiHidden/>
    <w:rsid w:val="007833A7"/>
    <w:rPr>
      <w:color w:val="595959" w:themeColor="text1" w:themeTint="A6"/>
    </w:rPr>
  </w:style>
  <w:style w:type="character" w:styleId="IntenseEmphasis">
    <w:name w:val="Intense Emphasis"/>
    <w:basedOn w:val="DefaultParagraphFont"/>
    <w:uiPriority w:val="21"/>
    <w:semiHidden/>
    <w:unhideWhenUsed/>
    <w:qFormat/>
    <w:rsid w:val="00FD262C"/>
    <w:rPr>
      <w:i/>
      <w:iCs/>
      <w:color w:val="B35E06" w:themeColor="accent1" w:themeShade="BF"/>
    </w:rPr>
  </w:style>
  <w:style w:type="paragraph" w:styleId="IntenseQuote">
    <w:name w:val="Intense Quote"/>
    <w:basedOn w:val="Normal"/>
    <w:next w:val="Normal"/>
    <w:link w:val="IntenseQuoteCh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IntenseQuoteChar">
    <w:name w:val="Intense Quote Char"/>
    <w:basedOn w:val="DefaultParagraphFont"/>
    <w:link w:val="IntenseQuote"/>
    <w:uiPriority w:val="30"/>
    <w:semiHidden/>
    <w:rsid w:val="00FD262C"/>
    <w:rPr>
      <w:i/>
      <w:iCs/>
      <w:color w:val="B35E06" w:themeColor="accent1" w:themeShade="BF"/>
    </w:rPr>
  </w:style>
  <w:style w:type="character" w:styleId="IntenseReference">
    <w:name w:val="Intense Reference"/>
    <w:basedOn w:val="DefaultParagraphFont"/>
    <w:uiPriority w:val="32"/>
    <w:semiHidden/>
    <w:unhideWhenUsed/>
    <w:qFormat/>
    <w:rsid w:val="00FD262C"/>
    <w:rPr>
      <w:b/>
      <w:bCs/>
      <w:caps w:val="0"/>
      <w:smallCaps/>
      <w:color w:val="B35E06" w:themeColor="accent1" w:themeShade="BF"/>
      <w:spacing w:val="5"/>
    </w:rPr>
  </w:style>
  <w:style w:type="character" w:styleId="UnresolvedMention">
    <w:name w:val="Unresolved Mention"/>
    <w:basedOn w:val="DefaultParagraphFont"/>
    <w:uiPriority w:val="99"/>
    <w:semiHidden/>
    <w:unhideWhenUsed/>
    <w:rsid w:val="00C403C6"/>
    <w:rPr>
      <w:color w:val="605E5C"/>
      <w:shd w:val="clear" w:color="auto" w:fill="E1DFDD"/>
    </w:rPr>
  </w:style>
  <w:style w:type="paragraph" w:styleId="ListParagraph">
    <w:name w:val="List Paragraph"/>
    <w:basedOn w:val="Normal"/>
    <w:uiPriority w:val="34"/>
    <w:unhideWhenUsed/>
    <w:qFormat/>
    <w:rsid w:val="00C403C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yperlink" Target="https://www.gapminder.org/data/"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brar\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106</TotalTime>
  <Pages>15</Pages>
  <Words>877</Words>
  <Characters>4999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Abrar Jahin</dc:creator>
  <cp:lastModifiedBy>Jahin, S. M. Abrar</cp:lastModifiedBy>
  <cp:revision>87</cp:revision>
  <cp:lastPrinted>2022-02-24T09:12:00Z</cp:lastPrinted>
  <dcterms:created xsi:type="dcterms:W3CDTF">2022-02-24T07:03:00Z</dcterms:created>
  <dcterms:modified xsi:type="dcterms:W3CDTF">2022-02-24T09:13:00Z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